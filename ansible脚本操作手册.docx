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Ansible 目录介绍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404870"/>
            <wp:effectExtent l="0" t="0" r="6350" b="5080"/>
            <wp:docPr id="1" name="图片 1" descr="1525915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59155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28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- ansible.cfg : ansible 的配置文件</w:t>
      </w:r>
    </w:p>
    <w:p>
      <w:pPr>
        <w:ind w:firstLine="328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- ansible_hosts.py : 根据环境名称产生动态主机清单资源</w:t>
      </w:r>
    </w:p>
    <w:p>
      <w:pPr>
        <w:ind w:firstLine="328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- ansible_vars.py : 根据环境名称产生变量资源临时文件</w:t>
      </w:r>
    </w:p>
    <w:p>
      <w:pPr>
        <w:ind w:firstLine="328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- env_vars_base: 定义了资源文件的模板</w:t>
      </w:r>
    </w:p>
    <w:p>
      <w:pPr>
        <w:ind w:firstLine="328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- env.yaml: 定义了集群环境主机信息</w:t>
      </w:r>
    </w:p>
    <w:p>
      <w:pPr>
        <w:ind w:firstLine="328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- env_work.py :  脚本的入口文件</w:t>
      </w: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Ansible 脚本操作</w:t>
      </w:r>
    </w:p>
    <w:p>
      <w:pPr>
        <w:numPr>
          <w:ilvl w:val="0"/>
          <w:numId w:val="1"/>
        </w:numPr>
        <w:ind w:left="15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基础设施一键部署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(1).在env.yaml 中定义环境基本信息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5420" cy="680085"/>
            <wp:effectExtent l="0" t="0" r="11430" b="5715"/>
            <wp:docPr id="2" name="图片 2" descr="15259163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91637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865" cy="1151890"/>
            <wp:effectExtent l="0" t="0" r="6985" b="10160"/>
            <wp:docPr id="3" name="图片 3" descr="1525916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91653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60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根据环境名称生成临时的变量文件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使用命令：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python  ansible_vars.py  环境名称</w:t>
      </w:r>
    </w:p>
    <w:p>
      <w:pPr>
        <w:numPr>
          <w:numId w:val="0"/>
        </w:numPr>
        <w:ind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效果图：</w:t>
      </w:r>
    </w:p>
    <w:p>
      <w:pPr>
        <w:numPr>
          <w:numId w:val="0"/>
        </w:numPr>
        <w:ind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3675" cy="1402080"/>
            <wp:effectExtent l="0" t="0" r="3175" b="7620"/>
            <wp:docPr id="4" name="图片 4" descr="1525916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591680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5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如果出现下面提示：</w:t>
      </w:r>
    </w:p>
    <w:p>
      <w:pPr>
        <w:numPr>
          <w:numId w:val="0"/>
        </w:numPr>
        <w:ind w:left="15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1770" cy="279400"/>
            <wp:effectExtent l="0" t="0" r="5080" b="6350"/>
            <wp:docPr id="5" name="图片 5" descr="15259169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591690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说明有人操作了，所以如果要强制执行，需要执行：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230" cy="1237615"/>
            <wp:effectExtent l="0" t="0" r="7620" b="635"/>
            <wp:docPr id="6" name="图片 6" descr="1525917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591701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60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执行一键部署命令：</w:t>
      </w:r>
    </w:p>
    <w:p>
      <w:pPr>
        <w:numPr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首先修改ansible_hosts.py</w:t>
      </w:r>
    </w:p>
    <w:p>
      <w:pPr>
        <w:numPr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3675" cy="1682115"/>
            <wp:effectExtent l="0" t="0" r="3175" b="13335"/>
            <wp:docPr id="7" name="图片 7" descr="15259171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59171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接着执行部署命令：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ansible  -i  ansible_hosts.py  env_work.yml 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执行完毕后需要清除操作过程该环境的临时变量文件，命令如下：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python  clean_vars.py  环境名称</w:t>
      </w:r>
    </w:p>
    <w:p>
      <w:pPr>
        <w:numPr>
          <w:ilvl w:val="0"/>
          <w:numId w:val="1"/>
        </w:numPr>
        <w:ind w:left="15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Jenkins_job 自动生成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在env.yaml 中定义环境信息</w:t>
      </w: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5420" cy="680085"/>
            <wp:effectExtent l="0" t="0" r="11430" b="5715"/>
            <wp:docPr id="10" name="图片 10" descr="15259163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2591637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865" cy="1151890"/>
            <wp:effectExtent l="0" t="0" r="6985" b="10160"/>
            <wp:docPr id="11" name="图片 11" descr="1525916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591653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0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在app_sources/app.yaml 中定义jenkins_job 的组件信息</w:t>
      </w: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6002655" cy="2372360"/>
            <wp:effectExtent l="0" t="0" r="17145" b="8890"/>
            <wp:docPr id="9" name="图片 9" descr="15259179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591794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包括：组件名称 组件的GAV信息  组件的分支  组件所属组等信息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执行命令生成变量的临时文件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python  jenkins_vars.py</w:t>
      </w:r>
    </w:p>
    <w:p>
      <w:pPr>
        <w:numPr>
          <w:ilvl w:val="0"/>
          <w:numId w:val="3"/>
        </w:numPr>
        <w:tabs>
          <w:tab w:val="clear" w:pos="312"/>
        </w:tabs>
        <w:ind w:left="30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执行命令开始产生jenkins_job</w:t>
      </w: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ansible  -i  jenkins_hosts.py  jenkins_work.yml </w:t>
      </w: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注意：产生的jenkins_job ，在env.yaml 定义的jenkins_master 机器的/home/imodule/.jenkins/jobs/intl_id_ops 中的jobs 目录下。需要将jobs 目录直接copy  到真实的jenkins master 节点的相应路径下，重启jenkins master </w:t>
      </w:r>
      <w:bookmarkStart w:id="0" w:name="_GoBack"/>
      <w:bookmarkEnd w:id="0"/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left="300" w:leftChars="0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44961"/>
    <w:multiLevelType w:val="singleLevel"/>
    <w:tmpl w:val="AA74496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4BA8197"/>
    <w:multiLevelType w:val="singleLevel"/>
    <w:tmpl w:val="B4BA8197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300" w:leftChars="0" w:firstLine="0" w:firstLineChars="0"/>
      </w:pPr>
    </w:lvl>
  </w:abstractNum>
  <w:abstractNum w:abstractNumId="2">
    <w:nsid w:val="CEB1EB00"/>
    <w:multiLevelType w:val="singleLevel"/>
    <w:tmpl w:val="CEB1EB00"/>
    <w:lvl w:ilvl="0" w:tentative="0">
      <w:start w:val="1"/>
      <w:numFmt w:val="decimal"/>
      <w:suff w:val="space"/>
      <w:lvlText w:val="%1."/>
      <w:lvlJc w:val="left"/>
      <w:pPr>
        <w:ind w:left="15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75C4D"/>
    <w:rsid w:val="005D3627"/>
    <w:rsid w:val="009745B9"/>
    <w:rsid w:val="01850966"/>
    <w:rsid w:val="01CF0A68"/>
    <w:rsid w:val="02303D4E"/>
    <w:rsid w:val="040E588C"/>
    <w:rsid w:val="042C5821"/>
    <w:rsid w:val="042E60B3"/>
    <w:rsid w:val="09E86750"/>
    <w:rsid w:val="0AF0669C"/>
    <w:rsid w:val="0F610DFD"/>
    <w:rsid w:val="138F6E97"/>
    <w:rsid w:val="19DC7098"/>
    <w:rsid w:val="1BEA568F"/>
    <w:rsid w:val="1C826F96"/>
    <w:rsid w:val="1E805192"/>
    <w:rsid w:val="1E963957"/>
    <w:rsid w:val="1F5A1E0E"/>
    <w:rsid w:val="1FDB173A"/>
    <w:rsid w:val="212C1525"/>
    <w:rsid w:val="24596EBA"/>
    <w:rsid w:val="24AA0DF7"/>
    <w:rsid w:val="26203AE2"/>
    <w:rsid w:val="278F578E"/>
    <w:rsid w:val="2A5B427B"/>
    <w:rsid w:val="2B5A46DC"/>
    <w:rsid w:val="305C705C"/>
    <w:rsid w:val="362336EA"/>
    <w:rsid w:val="37EA2249"/>
    <w:rsid w:val="39055EC1"/>
    <w:rsid w:val="3E784B37"/>
    <w:rsid w:val="3EEC2107"/>
    <w:rsid w:val="4B416504"/>
    <w:rsid w:val="4DC22964"/>
    <w:rsid w:val="4DDB51DF"/>
    <w:rsid w:val="4F6434FF"/>
    <w:rsid w:val="509E0FE9"/>
    <w:rsid w:val="520D462E"/>
    <w:rsid w:val="542C3DED"/>
    <w:rsid w:val="545848CB"/>
    <w:rsid w:val="54594F23"/>
    <w:rsid w:val="5C873D85"/>
    <w:rsid w:val="61812561"/>
    <w:rsid w:val="624A368B"/>
    <w:rsid w:val="65357608"/>
    <w:rsid w:val="65FB3A9C"/>
    <w:rsid w:val="67D059FE"/>
    <w:rsid w:val="6B664D3C"/>
    <w:rsid w:val="6C361A77"/>
    <w:rsid w:val="6CD83335"/>
    <w:rsid w:val="6D535020"/>
    <w:rsid w:val="72FC15B9"/>
    <w:rsid w:val="731E154B"/>
    <w:rsid w:val="73297C95"/>
    <w:rsid w:val="74284368"/>
    <w:rsid w:val="76FB1810"/>
    <w:rsid w:val="78FB70FF"/>
    <w:rsid w:val="7B2E2FD7"/>
    <w:rsid w:val="7B2F558E"/>
    <w:rsid w:val="7C186E4F"/>
    <w:rsid w:val="7C875C4D"/>
    <w:rsid w:val="7CCA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2014.SZDomai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2018-05-10T01:17:00Z</dcterms:created>
  <dc:creator>E2014</dc:creator>
  <cp:lastModifiedBy>E2014</cp:lastModifiedBy>
  <dcterms:modified xsi:type="dcterms:W3CDTF">2018-05-10T02:17:17Z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